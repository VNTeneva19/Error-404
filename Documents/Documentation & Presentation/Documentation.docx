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3A667239" w14:textId="55110365" w:rsidR="000F4EF2" w:rsidRDefault="001C3EB5">
          <w:pPr>
            <w:rPr>
              <w:kern w:val="2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72064" behindDoc="1" locked="0" layoutInCell="1" allowOverlap="1" wp14:anchorId="29E80DB5" wp14:editId="4A2A30F2">
                <wp:simplePos x="0" y="0"/>
                <wp:positionH relativeFrom="column">
                  <wp:posOffset>-213360</wp:posOffset>
                </wp:positionH>
                <wp:positionV relativeFrom="paragraph">
                  <wp:posOffset>-220980</wp:posOffset>
                </wp:positionV>
                <wp:extent cx="6704330" cy="7030720"/>
                <wp:effectExtent l="0" t="0" r="1270" b="0"/>
                <wp:wrapTight wrapText="bothSides">
                  <wp:wrapPolygon edited="0">
                    <wp:start x="0" y="0"/>
                    <wp:lineTo x="0" y="21538"/>
                    <wp:lineTo x="21543" y="21538"/>
                    <wp:lineTo x="21543" y="0"/>
                    <wp:lineTo x="0" y="0"/>
                  </wp:wrapPolygon>
                </wp:wrapTight>
                <wp:docPr id="23" name="Картина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04330" cy="703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102A6CFB" wp14:editId="024E4F19">
                    <wp:simplePos x="0" y="0"/>
                    <wp:positionH relativeFrom="margin">
                      <wp:posOffset>-92075</wp:posOffset>
                    </wp:positionH>
                    <wp:positionV relativeFrom="margin">
                      <wp:posOffset>6436360</wp:posOffset>
                    </wp:positionV>
                    <wp:extent cx="6164580" cy="1333500"/>
                    <wp:effectExtent l="0" t="0" r="0" b="0"/>
                    <wp:wrapNone/>
                    <wp:docPr id="3" name="Текстово поле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64580" cy="133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25DBE4" w14:textId="6FC49AC9" w:rsidR="000F4EF2" w:rsidRPr="00B97F38" w:rsidRDefault="00DD50A1">
                                <w:pPr>
                                  <w:pStyle w:val="a4"/>
                                  <w:rPr>
                                    <w:sz w:val="112"/>
                                    <w:szCs w:val="112"/>
                                  </w:rPr>
                                </w:pPr>
                                <w:sdt>
                                  <w:sdtPr>
                                    <w:rPr>
                                      <w:sz w:val="112"/>
                                      <w:szCs w:val="112"/>
                                    </w:rPr>
                                    <w:alias w:val="Заглавие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0843" w:rsidRPr="00B97F38">
                                      <w:rPr>
                                        <w:sz w:val="112"/>
                                        <w:szCs w:val="112"/>
                                        <w:lang w:val="en-US"/>
                                      </w:rPr>
                                      <w:t>Error 404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2A6CFB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26" o:spid="_x0000_s1026" type="#_x0000_t202" style="position:absolute;margin-left:-7.25pt;margin-top:506.8pt;width:485.4pt;height:105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" filled="f" stroked="f">
                    <v:textbox>
                      <w:txbxContent>
                        <w:p w14:paraId="7C25DBE4" w14:textId="6FC49AC9" w:rsidR="000F4EF2" w:rsidRPr="00B97F38" w:rsidRDefault="00DD50A1">
                          <w:pPr>
                            <w:pStyle w:val="a4"/>
                            <w:rPr>
                              <w:sz w:val="112"/>
                              <w:szCs w:val="112"/>
                            </w:rPr>
                          </w:pPr>
                          <w:sdt>
                            <w:sdtPr>
                              <w:rPr>
                                <w:sz w:val="112"/>
                                <w:szCs w:val="112"/>
                              </w:rPr>
                              <w:alias w:val="Заглавие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2D0843" w:rsidRPr="00B97F38">
                                <w:rPr>
                                  <w:sz w:val="112"/>
                                  <w:szCs w:val="112"/>
                                  <w:lang w:val="en-US"/>
                                </w:rPr>
                                <w:t>Error 404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485E12C1" w14:textId="1673B02F" w:rsidR="0066066F" w:rsidRDefault="00FE5B21">
          <w:pPr>
            <w:spacing w:line="276" w:lineRule="auto"/>
            <w:rPr>
              <w:sz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0D156028" wp14:editId="1D75D027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7552055</wp:posOffset>
                    </wp:positionV>
                    <wp:extent cx="6272530" cy="566420"/>
                    <wp:effectExtent l="0" t="0" r="0" b="0"/>
                    <wp:wrapNone/>
                    <wp:docPr id="1" name="Текстово поле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263BC3" w14:textId="5CC2F595" w:rsidR="000F4EF2" w:rsidRPr="00B97F38" w:rsidRDefault="00DD50A1">
                                <w:pPr>
                                  <w:pStyle w:val="a6"/>
                                  <w:rPr>
                                    <w:sz w:val="44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sz w:val="44"/>
                                      <w:szCs w:val="32"/>
                                    </w:rPr>
                                    <w:alias w:val="Подзаглавие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0843" w:rsidRPr="00B97F38">
                                      <w:rPr>
                                        <w:sz w:val="44"/>
                                        <w:szCs w:val="32"/>
                                      </w:rPr>
                                      <w:t>Документация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156028" id="Текстово поле 11" o:spid="_x0000_s1027" type="#_x0000_t202" style="position:absolute;margin-left:0;margin-top:594.65pt;width:493.9pt;height:44.6pt;z-index:251663872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" filled="f" stroked="f">
                    <v:textbox>
                      <w:txbxContent>
                        <w:p w14:paraId="1C263BC3" w14:textId="5CC2F595" w:rsidR="000F4EF2" w:rsidRPr="00B97F38" w:rsidRDefault="00DD50A1">
                          <w:pPr>
                            <w:pStyle w:val="a6"/>
                            <w:rPr>
                              <w:sz w:val="44"/>
                              <w:szCs w:val="32"/>
                            </w:rPr>
                          </w:pPr>
                          <w:sdt>
                            <w:sdtPr>
                              <w:rPr>
                                <w:sz w:val="44"/>
                                <w:szCs w:val="32"/>
                              </w:rPr>
                              <w:alias w:val="Подзаглавие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D0843" w:rsidRPr="00B97F38">
                                <w:rPr>
                                  <w:sz w:val="44"/>
                                  <w:szCs w:val="32"/>
                                </w:rPr>
                                <w:t>Документация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1100758E" w14:textId="43D9D2AB" w:rsidR="0066066F" w:rsidRPr="002D0843" w:rsidRDefault="00FE5B21" w:rsidP="002D0843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0A554CB6" wp14:editId="056C8869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Правоъгъл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2B5BDDEA" id="Правоъгълник 9" o:spid="_x0000_s1026" style="position:absolute;margin-left:0;margin-top:0;width:10.1pt;height:222.3pt;z-index:25165875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" fillcolor="#44546a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2FB9D0A7" wp14:editId="37F3A4F9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5080" b="7620"/>
                    <wp:wrapNone/>
                    <wp:docPr id="5" name="Правоъгълник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1371EA53" id="Правоъгълник 8" o:spid="_x0000_s1026" style="position:absolute;margin-left:0;margin-top:0;width:10.1pt;height:495.9pt;z-index:25165363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CgQkK/NQIAACEEAAAOAAAAAAAAAAAAAAAA&#10;AC4CAABkcnMvZTJvRG9jLnhtbFBLAQItABQABgAIAAAAIQCa48A53QAAAAQBAAAPAAAAAAAAAAAA&#10;AAAAAI8EAABkcnMvZG93bnJldi54bWxQSwUGAAAAAAQABADzAAAAmQUAAAAA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1" allowOverlap="1" wp14:anchorId="6DFBC3E1" wp14:editId="6E9686D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Правоъгъл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A4D3C66" id="Правоъгълник 4" o:spid="_x0000_s1026" style="position:absolute;margin-left:0;margin-top:0;width:538.55pt;height:718.2pt;z-index:25164851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sz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3790565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EBB38D4" w14:textId="7503F12F" w:rsidR="00630446" w:rsidRPr="00DC10C7" w:rsidRDefault="00630446">
          <w:pPr>
            <w:pStyle w:val="af6"/>
            <w:rPr>
              <w:sz w:val="36"/>
              <w:szCs w:val="36"/>
            </w:rPr>
          </w:pPr>
          <w:r w:rsidRPr="00DC10C7">
            <w:rPr>
              <w:sz w:val="36"/>
              <w:szCs w:val="36"/>
            </w:rPr>
            <w:t>Съдържание</w:t>
          </w:r>
        </w:p>
        <w:p w14:paraId="41E5A908" w14:textId="5F4290E3" w:rsidR="00DC10C7" w:rsidRDefault="00630446">
          <w:pPr>
            <w:pStyle w:val="11"/>
            <w:tabs>
              <w:tab w:val="left" w:pos="440"/>
              <w:tab w:val="right" w:leader="dot" w:pos="10070"/>
            </w:tabs>
            <w:rPr>
              <w:noProof/>
            </w:rPr>
          </w:pPr>
          <w:r w:rsidRPr="00DC10C7">
            <w:rPr>
              <w:sz w:val="28"/>
              <w:szCs w:val="28"/>
            </w:rPr>
            <w:fldChar w:fldCharType="begin"/>
          </w:r>
          <w:r w:rsidRPr="00DC10C7">
            <w:rPr>
              <w:sz w:val="28"/>
              <w:szCs w:val="28"/>
            </w:rPr>
            <w:instrText xml:space="preserve"> TOC \o "1-3" \h \z \u </w:instrText>
          </w:r>
          <w:r w:rsidRPr="00DC10C7">
            <w:rPr>
              <w:sz w:val="28"/>
              <w:szCs w:val="28"/>
            </w:rPr>
            <w:fldChar w:fldCharType="separate"/>
          </w:r>
          <w:hyperlink w:anchor="_Toc65336422" w:history="1">
            <w:r w:rsidR="00DC10C7" w:rsidRPr="00EA5392">
              <w:rPr>
                <w:rStyle w:val="afe"/>
                <w:noProof/>
              </w:rPr>
              <w:t>1.</w:t>
            </w:r>
            <w:r w:rsidR="00DC10C7">
              <w:rPr>
                <w:noProof/>
              </w:rPr>
              <w:tab/>
            </w:r>
            <w:r w:rsidR="00DC10C7" w:rsidRPr="00EA5392">
              <w:rPr>
                <w:rStyle w:val="afe"/>
                <w:noProof/>
              </w:rPr>
              <w:t>Идея</w:t>
            </w:r>
            <w:r w:rsidR="00DC10C7">
              <w:rPr>
                <w:noProof/>
                <w:webHidden/>
              </w:rPr>
              <w:tab/>
            </w:r>
            <w:r w:rsidR="00DC10C7">
              <w:rPr>
                <w:noProof/>
                <w:webHidden/>
              </w:rPr>
              <w:fldChar w:fldCharType="begin"/>
            </w:r>
            <w:r w:rsidR="00DC10C7">
              <w:rPr>
                <w:noProof/>
                <w:webHidden/>
              </w:rPr>
              <w:instrText xml:space="preserve"> PAGEREF _Toc65336422 \h </w:instrText>
            </w:r>
            <w:r w:rsidR="00DC10C7">
              <w:rPr>
                <w:noProof/>
                <w:webHidden/>
              </w:rPr>
            </w:r>
            <w:r w:rsidR="00DC10C7">
              <w:rPr>
                <w:noProof/>
                <w:webHidden/>
              </w:rPr>
              <w:fldChar w:fldCharType="separate"/>
            </w:r>
            <w:r w:rsidR="00DC10C7">
              <w:rPr>
                <w:noProof/>
                <w:webHidden/>
              </w:rPr>
              <w:t>2</w:t>
            </w:r>
            <w:r w:rsidR="00DC10C7">
              <w:rPr>
                <w:noProof/>
                <w:webHidden/>
              </w:rPr>
              <w:fldChar w:fldCharType="end"/>
            </w:r>
          </w:hyperlink>
        </w:p>
        <w:p w14:paraId="22927592" w14:textId="514CC4FF" w:rsidR="00DC10C7" w:rsidRDefault="00DC10C7">
          <w:pPr>
            <w:pStyle w:val="1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65336423" w:history="1">
            <w:r w:rsidRPr="00EA5392">
              <w:rPr>
                <w:rStyle w:val="afe"/>
                <w:noProof/>
              </w:rPr>
              <w:t>2.</w:t>
            </w:r>
            <w:r>
              <w:rPr>
                <w:noProof/>
              </w:rPr>
              <w:tab/>
            </w:r>
            <w:r w:rsidRPr="00EA5392">
              <w:rPr>
                <w:rStyle w:val="afe"/>
                <w:noProof/>
              </w:rPr>
              <w:t>Екип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51776" w14:textId="502820EE" w:rsidR="00DC10C7" w:rsidRDefault="00DC10C7">
          <w:pPr>
            <w:pStyle w:val="21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65336424" w:history="1">
            <w:r w:rsidRPr="00EA5392">
              <w:rPr>
                <w:rStyle w:val="afe"/>
                <w:noProof/>
              </w:rPr>
              <w:t>2.1</w:t>
            </w:r>
            <w:r>
              <w:rPr>
                <w:noProof/>
              </w:rPr>
              <w:tab/>
            </w:r>
            <w:r w:rsidRPr="00EA5392">
              <w:rPr>
                <w:rStyle w:val="afe"/>
                <w:noProof/>
                <w:lang w:val="en-US"/>
              </w:rPr>
              <w:t xml:space="preserve">Scrum Trainer - </w:t>
            </w:r>
            <w:r w:rsidRPr="00EA5392">
              <w:rPr>
                <w:rStyle w:val="afe"/>
                <w:noProof/>
              </w:rPr>
              <w:t>Александър Цачев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1F744" w14:textId="1F3D8677" w:rsidR="00DC10C7" w:rsidRDefault="00DC10C7">
          <w:pPr>
            <w:pStyle w:val="21"/>
            <w:tabs>
              <w:tab w:val="right" w:leader="dot" w:pos="10070"/>
            </w:tabs>
            <w:rPr>
              <w:noProof/>
            </w:rPr>
          </w:pPr>
          <w:hyperlink w:anchor="_Toc65336425" w:history="1">
            <w:r w:rsidRPr="00EA5392">
              <w:rPr>
                <w:rStyle w:val="afe"/>
                <w:noProof/>
              </w:rPr>
              <w:t xml:space="preserve">2.2 </w:t>
            </w:r>
            <w:r w:rsidRPr="00EA5392">
              <w:rPr>
                <w:rStyle w:val="afe"/>
                <w:noProof/>
                <w:lang w:val="en-US"/>
              </w:rPr>
              <w:t>Back</w:t>
            </w:r>
            <w:r w:rsidRPr="00EA5392">
              <w:rPr>
                <w:rStyle w:val="afe"/>
                <w:noProof/>
              </w:rPr>
              <w:t xml:space="preserve"> </w:t>
            </w:r>
            <w:r w:rsidRPr="00EA5392">
              <w:rPr>
                <w:rStyle w:val="afe"/>
                <w:noProof/>
                <w:lang w:val="en-US"/>
              </w:rPr>
              <w:t>End</w:t>
            </w:r>
            <w:r w:rsidRPr="00EA5392">
              <w:rPr>
                <w:rStyle w:val="afe"/>
                <w:noProof/>
              </w:rPr>
              <w:t xml:space="preserve"> – Марио Бошев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7A6AC" w14:textId="6CBF5780" w:rsidR="00DC10C7" w:rsidRDefault="00DC10C7">
          <w:pPr>
            <w:pStyle w:val="21"/>
            <w:tabs>
              <w:tab w:val="right" w:leader="dot" w:pos="10070"/>
            </w:tabs>
            <w:rPr>
              <w:noProof/>
            </w:rPr>
          </w:pPr>
          <w:hyperlink w:anchor="_Toc65336426" w:history="1">
            <w:r w:rsidRPr="00EA5392">
              <w:rPr>
                <w:rStyle w:val="afe"/>
                <w:noProof/>
              </w:rPr>
              <w:t>2.3 Front End – Мария Илчева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1EC74" w14:textId="460CAACC" w:rsidR="00DC10C7" w:rsidRDefault="00DC10C7">
          <w:pPr>
            <w:pStyle w:val="21"/>
            <w:tabs>
              <w:tab w:val="right" w:leader="dot" w:pos="10070"/>
            </w:tabs>
            <w:rPr>
              <w:noProof/>
            </w:rPr>
          </w:pPr>
          <w:hyperlink w:anchor="_Toc65336427" w:history="1">
            <w:r w:rsidRPr="00EA5392">
              <w:rPr>
                <w:rStyle w:val="afe"/>
                <w:noProof/>
              </w:rPr>
              <w:t>2.4 Code Checker – Мирена Джебарова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8DB0F" w14:textId="1B60B40C" w:rsidR="00DC10C7" w:rsidRDefault="00DC10C7">
          <w:pPr>
            <w:pStyle w:val="21"/>
            <w:tabs>
              <w:tab w:val="right" w:leader="dot" w:pos="10070"/>
            </w:tabs>
            <w:rPr>
              <w:noProof/>
            </w:rPr>
          </w:pPr>
          <w:hyperlink w:anchor="_Toc65336428" w:history="1">
            <w:r w:rsidRPr="00EA5392">
              <w:rPr>
                <w:rStyle w:val="afe"/>
                <w:noProof/>
              </w:rPr>
              <w:t xml:space="preserve">2.5 </w:t>
            </w:r>
            <w:r w:rsidRPr="00EA5392">
              <w:rPr>
                <w:rStyle w:val="afe"/>
                <w:noProof/>
                <w:lang w:val="en-US"/>
              </w:rPr>
              <w:t>QA</w:t>
            </w:r>
            <w:r w:rsidRPr="00EA5392">
              <w:rPr>
                <w:rStyle w:val="afe"/>
                <w:noProof/>
              </w:rPr>
              <w:t xml:space="preserve"> </w:t>
            </w:r>
            <w:r w:rsidRPr="00EA5392">
              <w:rPr>
                <w:rStyle w:val="afe"/>
                <w:noProof/>
                <w:lang w:val="en-US"/>
              </w:rPr>
              <w:t>Engineer</w:t>
            </w:r>
            <w:r w:rsidRPr="00EA5392">
              <w:rPr>
                <w:rStyle w:val="afe"/>
                <w:noProof/>
              </w:rPr>
              <w:t xml:space="preserve"> – Ванина Тенева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89BC6" w14:textId="477B0AA3" w:rsidR="00DC10C7" w:rsidRDefault="00DC10C7">
          <w:pPr>
            <w:pStyle w:val="1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65336429" w:history="1">
            <w:r w:rsidRPr="00EA5392">
              <w:rPr>
                <w:rStyle w:val="afe"/>
                <w:noProof/>
              </w:rPr>
              <w:t>3.</w:t>
            </w:r>
            <w:r>
              <w:rPr>
                <w:noProof/>
              </w:rPr>
              <w:tab/>
            </w:r>
            <w:r w:rsidRPr="00EA5392">
              <w:rPr>
                <w:rStyle w:val="afe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CE627" w14:textId="6B741784" w:rsidR="00DC10C7" w:rsidRDefault="00DC10C7">
          <w:pPr>
            <w:pStyle w:val="1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65336430" w:history="1">
            <w:r w:rsidRPr="00EA5392">
              <w:rPr>
                <w:rStyle w:val="afe"/>
                <w:noProof/>
              </w:rPr>
              <w:t>4.</w:t>
            </w:r>
            <w:r>
              <w:rPr>
                <w:noProof/>
              </w:rPr>
              <w:tab/>
            </w:r>
            <w:r w:rsidRPr="00EA5392">
              <w:rPr>
                <w:rStyle w:val="afe"/>
                <w:noProof/>
              </w:rPr>
              <w:t>Етапи на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63D3C" w14:textId="0C8AECC9" w:rsidR="00DC10C7" w:rsidRDefault="00DC10C7">
          <w:pPr>
            <w:pStyle w:val="21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65336431" w:history="1">
            <w:r w:rsidRPr="00EA5392">
              <w:rPr>
                <w:rStyle w:val="afe"/>
                <w:noProof/>
              </w:rPr>
              <w:t>4.1</w:t>
            </w:r>
            <w:r>
              <w:rPr>
                <w:noProof/>
              </w:rPr>
              <w:tab/>
            </w:r>
            <w:r w:rsidRPr="00EA5392">
              <w:rPr>
                <w:rStyle w:val="afe"/>
                <w:noProof/>
              </w:rPr>
              <w:t>Планиране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8032F" w14:textId="5403BA78" w:rsidR="00DC10C7" w:rsidRDefault="00DC10C7">
          <w:pPr>
            <w:pStyle w:val="21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65336432" w:history="1">
            <w:r w:rsidRPr="00EA5392">
              <w:rPr>
                <w:rStyle w:val="afe"/>
                <w:noProof/>
              </w:rPr>
              <w:t>4.2</w:t>
            </w:r>
            <w:r>
              <w:rPr>
                <w:noProof/>
              </w:rPr>
              <w:tab/>
            </w:r>
            <w:r w:rsidRPr="00EA5392">
              <w:rPr>
                <w:rStyle w:val="afe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EFA7D" w14:textId="07B1ED8A" w:rsidR="00DC10C7" w:rsidRDefault="00DC10C7">
          <w:pPr>
            <w:pStyle w:val="21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65336433" w:history="1">
            <w:r w:rsidRPr="00EA5392">
              <w:rPr>
                <w:rStyle w:val="afe"/>
                <w:noProof/>
              </w:rPr>
              <w:t>4.3</w:t>
            </w:r>
            <w:r>
              <w:rPr>
                <w:noProof/>
              </w:rPr>
              <w:tab/>
            </w:r>
            <w:r w:rsidRPr="00EA5392">
              <w:rPr>
                <w:rStyle w:val="afe"/>
                <w:noProof/>
              </w:rPr>
              <w:t>Тестване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C7423" w14:textId="27224425" w:rsidR="00DC10C7" w:rsidRDefault="00DC10C7">
          <w:pPr>
            <w:pStyle w:val="21"/>
            <w:tabs>
              <w:tab w:val="right" w:leader="dot" w:pos="10070"/>
            </w:tabs>
            <w:rPr>
              <w:noProof/>
            </w:rPr>
          </w:pPr>
          <w:hyperlink w:anchor="_Toc65336434" w:history="1">
            <w:r w:rsidRPr="00EA5392">
              <w:rPr>
                <w:rStyle w:val="afe"/>
                <w:noProof/>
              </w:rPr>
              <w:t>4.4 Презентиране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03DC1" w14:textId="69818322" w:rsidR="00DC10C7" w:rsidRDefault="00DC10C7">
          <w:pPr>
            <w:pStyle w:val="1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65336435" w:history="1">
            <w:r w:rsidRPr="00EA5392">
              <w:rPr>
                <w:rStyle w:val="afe"/>
                <w:noProof/>
              </w:rPr>
              <w:t>5.</w:t>
            </w:r>
            <w:r>
              <w:rPr>
                <w:noProof/>
              </w:rPr>
              <w:tab/>
            </w:r>
            <w:r w:rsidRPr="00EA5392">
              <w:rPr>
                <w:rStyle w:val="afe"/>
                <w:noProof/>
              </w:rPr>
              <w:t>Трудности, през които преминахме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FE2B3" w14:textId="0DBDE331" w:rsidR="00630446" w:rsidRDefault="00630446">
          <w:r w:rsidRPr="00DC10C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3DDDF12" w14:textId="7A93DE03" w:rsidR="00630446" w:rsidRDefault="00630446">
      <w:pPr>
        <w:spacing w:line="276" w:lineRule="auto"/>
      </w:pPr>
      <w:r>
        <w:br w:type="page"/>
      </w:r>
    </w:p>
    <w:p w14:paraId="2449A5F7" w14:textId="6CBF4AB7" w:rsidR="00630446" w:rsidRDefault="00630446" w:rsidP="00830259">
      <w:pPr>
        <w:pStyle w:val="1"/>
        <w:numPr>
          <w:ilvl w:val="0"/>
          <w:numId w:val="2"/>
        </w:numPr>
      </w:pPr>
      <w:bookmarkStart w:id="0" w:name="_Toc65336422"/>
      <w:r w:rsidRPr="00830259">
        <w:lastRenderedPageBreak/>
        <w:t>Идея</w:t>
      </w:r>
      <w:bookmarkEnd w:id="0"/>
    </w:p>
    <w:p w14:paraId="26586292" w14:textId="0AC0AEFE" w:rsidR="00830259" w:rsidRDefault="00830259" w:rsidP="00830259">
      <w:pPr>
        <w:ind w:left="720"/>
      </w:pPr>
      <w:r>
        <w:t>Нашата идея за проектната дейност е да направим програма, която да помага на хората да организират паролите си на едно място, да проверяват тяхната сигурност и да генерират такива.</w:t>
      </w:r>
    </w:p>
    <w:p w14:paraId="5D1D0F95" w14:textId="361B2107" w:rsidR="00830259" w:rsidRDefault="00830259" w:rsidP="00830259">
      <w:pPr>
        <w:pStyle w:val="1"/>
        <w:numPr>
          <w:ilvl w:val="0"/>
          <w:numId w:val="2"/>
        </w:numPr>
        <w:spacing w:before="0"/>
        <w:ind w:left="714" w:hanging="357"/>
      </w:pPr>
      <w:bookmarkStart w:id="1" w:name="_Toc65336423"/>
      <w:r>
        <w:t>Екип</w:t>
      </w:r>
      <w:bookmarkEnd w:id="1"/>
    </w:p>
    <w:p w14:paraId="14DFD748" w14:textId="08A9945E" w:rsidR="00830259" w:rsidRDefault="00830259" w:rsidP="00830259">
      <w:pPr>
        <w:pStyle w:val="2"/>
        <w:numPr>
          <w:ilvl w:val="1"/>
          <w:numId w:val="2"/>
        </w:numPr>
      </w:pPr>
      <w:bookmarkStart w:id="2" w:name="_Toc65336424"/>
      <w:r>
        <w:rPr>
          <w:lang w:val="en-US"/>
        </w:rPr>
        <w:t xml:space="preserve">Scrum Trainer - </w:t>
      </w:r>
      <w:r>
        <w:t>Александър Цачев</w:t>
      </w:r>
      <w:bookmarkEnd w:id="2"/>
    </w:p>
    <w:p w14:paraId="1F31AE28" w14:textId="11EA486B" w:rsidR="00830259" w:rsidRDefault="00830259" w:rsidP="00830259">
      <w:pPr>
        <w:spacing w:after="160" w:line="259" w:lineRule="auto"/>
        <w:ind w:firstLine="714"/>
      </w:pPr>
      <w:r>
        <w:t>Организира работата на отбора. Прави документацията и презентацията.</w:t>
      </w:r>
    </w:p>
    <w:p w14:paraId="7DF56202" w14:textId="2684BA7D" w:rsidR="00830259" w:rsidRPr="00FE5B21" w:rsidRDefault="00B97F38" w:rsidP="00B97F38">
      <w:pPr>
        <w:pStyle w:val="2"/>
        <w:ind w:firstLine="714"/>
      </w:pPr>
      <w:bookmarkStart w:id="3" w:name="_Toc65336425"/>
      <w:r>
        <w:t xml:space="preserve">2.2 </w:t>
      </w:r>
      <w:r w:rsidR="00830259" w:rsidRPr="00B97F38">
        <w:rPr>
          <w:lang w:val="en-US"/>
        </w:rPr>
        <w:t>Back</w:t>
      </w:r>
      <w:r w:rsidR="00830259" w:rsidRPr="00FE5B21">
        <w:t xml:space="preserve"> </w:t>
      </w:r>
      <w:r w:rsidR="00830259" w:rsidRPr="00B97F38">
        <w:rPr>
          <w:lang w:val="en-US"/>
        </w:rPr>
        <w:t>End</w:t>
      </w:r>
      <w:r w:rsidR="00830259" w:rsidRPr="00FE5B21">
        <w:t xml:space="preserve"> </w:t>
      </w:r>
      <w:r w:rsidRPr="00FE5B21">
        <w:t>–</w:t>
      </w:r>
      <w:r w:rsidR="00830259" w:rsidRPr="00FE5B21">
        <w:t xml:space="preserve"> </w:t>
      </w:r>
      <w:r w:rsidRPr="00FE5B21">
        <w:t>Марио Бошев</w:t>
      </w:r>
      <w:bookmarkEnd w:id="3"/>
    </w:p>
    <w:p w14:paraId="7DBAFA3F" w14:textId="7B8AAFE7" w:rsidR="00B97F38" w:rsidRDefault="00B97F38" w:rsidP="00B97F38">
      <w:pPr>
        <w:spacing w:after="160" w:line="259" w:lineRule="auto"/>
        <w:ind w:left="714"/>
      </w:pPr>
      <w:r>
        <w:t>Работи по логическата част на програмата и начина, по които тя работи.</w:t>
      </w:r>
    </w:p>
    <w:p w14:paraId="697EAE9E" w14:textId="54BC73B5" w:rsidR="00B97F38" w:rsidRPr="00B97F38" w:rsidRDefault="00B97F38" w:rsidP="00B97F38">
      <w:pPr>
        <w:pStyle w:val="2"/>
        <w:ind w:firstLine="714"/>
      </w:pPr>
      <w:bookmarkStart w:id="4" w:name="_Toc65336426"/>
      <w:r>
        <w:t xml:space="preserve">2.3 </w:t>
      </w:r>
      <w:r w:rsidRPr="00B97F38">
        <w:t>Front End – Мария Илчева</w:t>
      </w:r>
      <w:bookmarkEnd w:id="4"/>
    </w:p>
    <w:p w14:paraId="7C6999F7" w14:textId="5A11DEDF" w:rsidR="00B97F38" w:rsidRDefault="00B97F38" w:rsidP="00B97F38">
      <w:pPr>
        <w:spacing w:after="160" w:line="259" w:lineRule="auto"/>
        <w:ind w:left="714"/>
      </w:pPr>
      <w:r>
        <w:t>Отговаря за интерфейса на програмата и начина, по който графично се извежда менюто.</w:t>
      </w:r>
    </w:p>
    <w:p w14:paraId="38223CD2" w14:textId="36A4358D" w:rsidR="00830259" w:rsidRPr="00B97F38" w:rsidRDefault="00B97F38" w:rsidP="00B97F38">
      <w:pPr>
        <w:pStyle w:val="2"/>
        <w:ind w:firstLine="714"/>
      </w:pPr>
      <w:bookmarkStart w:id="5" w:name="_Toc65336427"/>
      <w:r>
        <w:t xml:space="preserve">2.4 </w:t>
      </w:r>
      <w:r w:rsidRPr="00B97F38">
        <w:t>Code Checker – Мирена Джебарова</w:t>
      </w:r>
      <w:bookmarkEnd w:id="5"/>
    </w:p>
    <w:p w14:paraId="0F90E081" w14:textId="72301239" w:rsidR="00B97F38" w:rsidRDefault="00B97F38" w:rsidP="00B97F38">
      <w:pPr>
        <w:ind w:left="714"/>
      </w:pPr>
      <w:r>
        <w:t>Проверява за грешки по кода и добавя коментари.</w:t>
      </w:r>
    </w:p>
    <w:p w14:paraId="78927909" w14:textId="77941C8D" w:rsidR="00A26D68" w:rsidRDefault="00A26D68" w:rsidP="00A26D68">
      <w:pPr>
        <w:pStyle w:val="2"/>
        <w:ind w:firstLine="714"/>
      </w:pPr>
      <w:bookmarkStart w:id="6" w:name="_Toc65336428"/>
      <w:r w:rsidRPr="00FE5B21">
        <w:t xml:space="preserve">2.5 </w:t>
      </w:r>
      <w:r>
        <w:rPr>
          <w:lang w:val="en-US"/>
        </w:rPr>
        <w:t>QA</w:t>
      </w:r>
      <w:r w:rsidRPr="00FE5B21">
        <w:t xml:space="preserve"> </w:t>
      </w:r>
      <w:r>
        <w:rPr>
          <w:lang w:val="en-US"/>
        </w:rPr>
        <w:t>Engineer</w:t>
      </w:r>
      <w:r w:rsidR="00293FE2" w:rsidRPr="00FE5B21">
        <w:t xml:space="preserve"> – </w:t>
      </w:r>
      <w:r w:rsidR="00293FE2">
        <w:t>Ванина Тенева</w:t>
      </w:r>
      <w:bookmarkEnd w:id="6"/>
    </w:p>
    <w:p w14:paraId="6D039F56" w14:textId="78418603" w:rsidR="00293FE2" w:rsidRDefault="00293FE2" w:rsidP="00293FE2">
      <w:r>
        <w:tab/>
        <w:t>Тества програмата.</w:t>
      </w:r>
    </w:p>
    <w:p w14:paraId="29EF272D" w14:textId="2D6711AF" w:rsidR="00293FE2" w:rsidRPr="00293FE2" w:rsidRDefault="00293FE2" w:rsidP="0072218A">
      <w:pPr>
        <w:pStyle w:val="1"/>
        <w:numPr>
          <w:ilvl w:val="0"/>
          <w:numId w:val="2"/>
        </w:numPr>
        <w:spacing w:before="0"/>
        <w:ind w:left="714" w:hanging="357"/>
      </w:pPr>
      <w:bookmarkStart w:id="7" w:name="_Toc65336429"/>
      <w:r>
        <w:t>Цели</w:t>
      </w:r>
      <w:bookmarkEnd w:id="7"/>
    </w:p>
    <w:p w14:paraId="162D45EC" w14:textId="0C0753B3" w:rsidR="007A40DB" w:rsidRDefault="007A40DB" w:rsidP="007A40DB">
      <w:pPr>
        <w:pStyle w:val="ac"/>
      </w:pPr>
      <w:r>
        <w:t>И</w:t>
      </w:r>
      <w:r w:rsidR="00293FE2">
        <w:t>ма</w:t>
      </w:r>
      <w:r>
        <w:t>хме</w:t>
      </w:r>
      <w:r w:rsidR="00293FE2">
        <w:t xml:space="preserve"> за цел да </w:t>
      </w:r>
      <w:r>
        <w:t xml:space="preserve">се организираме добре като отбор и да създадем работеща програма, която да помага на хората и да улеснява тяхната работа с пароли. </w:t>
      </w:r>
    </w:p>
    <w:p w14:paraId="3BE5DC58" w14:textId="19153553" w:rsidR="0072218A" w:rsidRDefault="007A40DB" w:rsidP="0072218A">
      <w:pPr>
        <w:pStyle w:val="ac"/>
      </w:pPr>
      <w:r>
        <w:t>Като бъдещи цели сме си поставили да направим сайт и приложение за мобилен телефон.</w:t>
      </w:r>
    </w:p>
    <w:p w14:paraId="1CC0C9A3" w14:textId="7088A4F1" w:rsidR="0072218A" w:rsidRDefault="0072218A" w:rsidP="0072218A">
      <w:pPr>
        <w:pStyle w:val="1"/>
        <w:numPr>
          <w:ilvl w:val="0"/>
          <w:numId w:val="2"/>
        </w:numPr>
        <w:spacing w:before="0"/>
        <w:ind w:left="714" w:hanging="357"/>
      </w:pPr>
      <w:bookmarkStart w:id="8" w:name="_Toc65336430"/>
      <w:r>
        <w:t>Етапи на разработка</w:t>
      </w:r>
      <w:bookmarkEnd w:id="8"/>
    </w:p>
    <w:p w14:paraId="42FB01F7" w14:textId="04B28783" w:rsidR="0072218A" w:rsidRDefault="0072218A" w:rsidP="0072218A">
      <w:pPr>
        <w:pStyle w:val="2"/>
        <w:numPr>
          <w:ilvl w:val="1"/>
          <w:numId w:val="2"/>
        </w:numPr>
      </w:pPr>
      <w:bookmarkStart w:id="9" w:name="_Toc65336431"/>
      <w:r>
        <w:t>Планиране</w:t>
      </w:r>
      <w:bookmarkEnd w:id="9"/>
    </w:p>
    <w:p w14:paraId="01E649E7" w14:textId="613E44C3" w:rsidR="0072218A" w:rsidRPr="009F671E" w:rsidRDefault="0072218A" w:rsidP="0072218A">
      <w:pPr>
        <w:ind w:left="1230"/>
      </w:pPr>
      <w:r>
        <w:t xml:space="preserve">След като формирахме отбора си и назначихме ролите, го регистрирахме и организирахме </w:t>
      </w:r>
      <w:r w:rsidR="009F671E">
        <w:t xml:space="preserve">кога ще се състоят </w:t>
      </w:r>
      <w:r>
        <w:t>срещи</w:t>
      </w:r>
      <w:r w:rsidR="009F671E">
        <w:t>те ни</w:t>
      </w:r>
      <w:r>
        <w:t xml:space="preserve">. Обсъдихме идеята </w:t>
      </w:r>
      <w:r w:rsidR="009F671E">
        <w:t>си</w:t>
      </w:r>
      <w:r>
        <w:t>. Бяхме готови да започнем работа</w:t>
      </w:r>
      <w:r w:rsidR="007E6627" w:rsidRPr="009F671E">
        <w:t>.</w:t>
      </w:r>
    </w:p>
    <w:p w14:paraId="2A65EC37" w14:textId="423493F5" w:rsidR="009F671E" w:rsidRDefault="009F671E" w:rsidP="009F671E">
      <w:pPr>
        <w:pStyle w:val="2"/>
        <w:numPr>
          <w:ilvl w:val="1"/>
          <w:numId w:val="2"/>
        </w:numPr>
      </w:pPr>
      <w:bookmarkStart w:id="10" w:name="_Toc65336432"/>
      <w:r>
        <w:t>Реализация</w:t>
      </w:r>
      <w:bookmarkEnd w:id="10"/>
    </w:p>
    <w:p w14:paraId="009DD658" w14:textId="46C4297B" w:rsidR="009F671E" w:rsidRDefault="009F671E" w:rsidP="009F671E">
      <w:pPr>
        <w:pStyle w:val="ac"/>
        <w:ind w:left="1230"/>
      </w:pPr>
      <w:r>
        <w:t xml:space="preserve">Обсъдихме точно как ще работи програмата. За организацията на работата използвахме </w:t>
      </w:r>
      <w:r w:rsidRPr="009F671E">
        <w:t>планера в Github, като направихме три графи: “To do”, “In progress”</w:t>
      </w:r>
      <w:r>
        <w:t xml:space="preserve"> и </w:t>
      </w:r>
      <w:r w:rsidRPr="009F671E">
        <w:t>“Done”. На всеки бяха възложени задачи и започнахме да ги изпълняваме. Периодично се събирахме да изясним неточности, възникнали проблеми и да обсъдим кой до къде е стигнал и още колко работа ни остава.</w:t>
      </w:r>
    </w:p>
    <w:p w14:paraId="6E782979" w14:textId="3D9A1370" w:rsidR="009F671E" w:rsidRDefault="009F671E" w:rsidP="009F671E">
      <w:pPr>
        <w:pStyle w:val="ac"/>
        <w:ind w:left="1230"/>
      </w:pPr>
      <w:r>
        <w:br w:type="page"/>
      </w:r>
    </w:p>
    <w:p w14:paraId="5AE883D5" w14:textId="77777777" w:rsidR="009F671E" w:rsidRDefault="009F671E" w:rsidP="009F671E">
      <w:pPr>
        <w:pStyle w:val="ac"/>
        <w:ind w:left="1230"/>
      </w:pPr>
    </w:p>
    <w:p w14:paraId="7364C8C5" w14:textId="198F6FE0" w:rsidR="009F671E" w:rsidRDefault="009F671E" w:rsidP="009F671E">
      <w:pPr>
        <w:pStyle w:val="2"/>
        <w:numPr>
          <w:ilvl w:val="1"/>
          <w:numId w:val="2"/>
        </w:numPr>
      </w:pPr>
      <w:bookmarkStart w:id="11" w:name="_Toc65336433"/>
      <w:r>
        <w:t>Тестване</w:t>
      </w:r>
      <w:bookmarkEnd w:id="11"/>
      <w:r>
        <w:t xml:space="preserve"> </w:t>
      </w:r>
    </w:p>
    <w:p w14:paraId="6D601195" w14:textId="1FA6CC67" w:rsidR="009F671E" w:rsidRDefault="009F671E" w:rsidP="009F671E">
      <w:pPr>
        <w:pStyle w:val="ac"/>
        <w:ind w:left="1230"/>
      </w:pPr>
      <w:r>
        <w:t xml:space="preserve">Нашият </w:t>
      </w:r>
      <w:r>
        <w:rPr>
          <w:lang w:val="en-US"/>
        </w:rPr>
        <w:t>QA</w:t>
      </w:r>
      <w:r w:rsidRPr="009F671E">
        <w:t xml:space="preserve"> </w:t>
      </w:r>
      <w:r>
        <w:rPr>
          <w:lang w:val="en-US"/>
        </w:rPr>
        <w:t>engineer</w:t>
      </w:r>
      <w:r w:rsidRPr="009F671E">
        <w:t xml:space="preserve"> </w:t>
      </w:r>
      <w:r>
        <w:t>н</w:t>
      </w:r>
      <w:r w:rsidRPr="009F671E">
        <w:t xml:space="preserve">аправи нужните тестове на програмата, за да проверим за </w:t>
      </w:r>
      <w:r>
        <w:t xml:space="preserve">възникнали </w:t>
      </w:r>
      <w:r w:rsidRPr="009F671E">
        <w:t>неточности</w:t>
      </w:r>
      <w:r>
        <w:t xml:space="preserve"> и проблеми</w:t>
      </w:r>
      <w:r w:rsidRPr="009F671E">
        <w:t>.</w:t>
      </w:r>
    </w:p>
    <w:p w14:paraId="5CFC4509" w14:textId="54F15E42" w:rsidR="009F671E" w:rsidRDefault="009F671E" w:rsidP="009F671E">
      <w:pPr>
        <w:pStyle w:val="ac"/>
        <w:ind w:left="1230"/>
      </w:pPr>
    </w:p>
    <w:p w14:paraId="3849AAF0" w14:textId="674FA412" w:rsidR="009F671E" w:rsidRDefault="009F671E" w:rsidP="009F671E">
      <w:pPr>
        <w:pStyle w:val="2"/>
        <w:ind w:firstLine="720"/>
      </w:pPr>
      <w:bookmarkStart w:id="12" w:name="_Toc65336434"/>
      <w:r>
        <w:t>4.4</w:t>
      </w:r>
      <w:r>
        <w:t xml:space="preserve"> Презентиране</w:t>
      </w:r>
      <w:bookmarkEnd w:id="12"/>
    </w:p>
    <w:p w14:paraId="4AB9EAB5" w14:textId="607E1E53" w:rsidR="009F671E" w:rsidRPr="009F671E" w:rsidRDefault="009F671E" w:rsidP="009F671E">
      <w:pPr>
        <w:pStyle w:val="ac"/>
        <w:ind w:left="1230"/>
      </w:pPr>
      <w:r>
        <w:t>След като беше изготвена презентацията</w:t>
      </w:r>
      <w:r w:rsidR="00DC10C7">
        <w:t xml:space="preserve"> и написахме сценарий към нея</w:t>
      </w:r>
      <w:r>
        <w:t xml:space="preserve"> се събрахме да обсъдим кой</w:t>
      </w:r>
      <w:r w:rsidR="00DC10C7">
        <w:t xml:space="preserve"> на кои слайдове ще говори</w:t>
      </w:r>
      <w:r>
        <w:t xml:space="preserve">. Автоматизирахме презентацията като записахме </w:t>
      </w:r>
      <w:r w:rsidR="00DC10C7">
        <w:t xml:space="preserve">аудио </w:t>
      </w:r>
      <w:r>
        <w:t>как я презентираме и го добавихме към нея.</w:t>
      </w:r>
    </w:p>
    <w:p w14:paraId="670F22EA" w14:textId="7FA60B83" w:rsidR="009F671E" w:rsidRDefault="00DC10C7" w:rsidP="002B75D5">
      <w:pPr>
        <w:pStyle w:val="1"/>
        <w:numPr>
          <w:ilvl w:val="0"/>
          <w:numId w:val="2"/>
        </w:numPr>
      </w:pPr>
      <w:bookmarkStart w:id="13" w:name="_Toc65336435"/>
      <w:r>
        <w:t>Трудности, през които преминахме</w:t>
      </w:r>
      <w:bookmarkEnd w:id="13"/>
    </w:p>
    <w:p w14:paraId="3F94901D" w14:textId="7A3F5EF9" w:rsidR="002B75D5" w:rsidRDefault="002B75D5" w:rsidP="002B75D5">
      <w:pPr>
        <w:spacing w:after="0"/>
        <w:ind w:left="720"/>
      </w:pPr>
      <w:r>
        <w:t>Имахме идея да направим, така че паролите да се запазват и разчитат от отделен файл,</w:t>
      </w:r>
    </w:p>
    <w:p w14:paraId="62A71E05" w14:textId="0E12AE04" w:rsidR="002B75D5" w:rsidRDefault="002B75D5" w:rsidP="002B75D5">
      <w:pPr>
        <w:spacing w:after="0"/>
        <w:ind w:left="708"/>
      </w:pPr>
      <w:r>
        <w:t xml:space="preserve">Проучихме как се прави и започнахме да го правим, но срещнахме затруднения с тази част от програмата, затова накрая решихме да направим запазването на паролите в променлива, което за жалост води до изгубването им след изключване на програмата. </w:t>
      </w:r>
      <w:r>
        <w:t>Като</w:t>
      </w:r>
      <w:r>
        <w:t xml:space="preserve"> изключим това</w:t>
      </w:r>
      <w:r w:rsidRPr="00906F09">
        <w:t xml:space="preserve">, </w:t>
      </w:r>
      <w:r>
        <w:t>п</w:t>
      </w:r>
      <w:r w:rsidRPr="00906F09">
        <w:t xml:space="preserve">о време на разработката на проекта не срещнахме много </w:t>
      </w:r>
      <w:r>
        <w:t xml:space="preserve">проблеми. </w:t>
      </w:r>
    </w:p>
    <w:p w14:paraId="6C2B7FB9" w14:textId="40378AE5" w:rsidR="002B75D5" w:rsidRPr="002B75D5" w:rsidRDefault="002B75D5" w:rsidP="002B75D5">
      <w:pPr>
        <w:ind w:left="720"/>
      </w:pPr>
    </w:p>
    <w:sectPr w:rsidR="002B75D5" w:rsidRPr="002B75D5">
      <w:footerReference w:type="default" r:id="rId12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88AEF" w14:textId="77777777" w:rsidR="00DD50A1" w:rsidRDefault="00DD50A1">
      <w:pPr>
        <w:spacing w:after="0" w:line="240" w:lineRule="auto"/>
      </w:pPr>
      <w:r>
        <w:separator/>
      </w:r>
    </w:p>
  </w:endnote>
  <w:endnote w:type="continuationSeparator" w:id="0">
    <w:p w14:paraId="30F5DC66" w14:textId="77777777" w:rsidR="00DD50A1" w:rsidRDefault="00DD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FC1F5" w14:textId="77777777" w:rsidR="000F4EF2" w:rsidRDefault="00FE5B21">
    <w:pPr>
      <w:pStyle w:val="afc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42E790" wp14:editId="58BA31E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98E79" w14:textId="77777777" w:rsidR="000F4EF2" w:rsidRDefault="000F4EF2">
                          <w:pPr>
                            <w:pStyle w:val="aa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342E790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XYcK4Q4CAADS&#10;AwAADgAAAAAAAAAAAAAAAAAuAgAAZHJzL2Uyb0RvYy54bWxQSwECLQAUAAYACAAAACEAUQw+btsA&#10;AAAFAQAADwAAAAAAAAAAAAAAAABoBAAAZHJzL2Rvd25yZXYueG1sUEsFBgAAAAAEAAQA8wAAAHAF&#10;AAAAAA==&#10;" filled="f" stroked="f">
              <v:textbox style="mso-fit-shape-to-text:t" inset=",0,,0">
                <w:txbxContent>
                  <w:p w14:paraId="59598E79" w14:textId="77777777" w:rsidR="000F4EF2" w:rsidRDefault="000F4EF2">
                    <w:pPr>
                      <w:pStyle w:val="aa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18C29A" wp14:editId="22EE98C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E5848" w14:textId="77777777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29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" filled="f" stroked="f">
              <v:textbox style="layout-flow:vertical">
                <w:txbxContent>
                  <w:p w14:paraId="452E5848" w14:textId="77777777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684730" wp14:editId="597FD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2E4FECC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H4+KshVAgAAWwQAAA4AAAAAAAAAAAAAAAAALgIAAGRycy9lMm9Eb2MueG1sUEsBAi0A&#10;FAAGAAgAAAAhACEu3TrdAAAABwEAAA8AAAAAAAAAAAAAAAAArwQAAGRycy9kb3ducmV2LnhtbFBL&#10;BQYAAAAABAAEAPMAAAC5BQAAAAA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D09907" wp14:editId="388B6C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F4C4226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DSHv7INQIAACIEAAAOAAAAAAAAAAAAAAAA&#10;AC4CAABkcnMvZTJvRG9jLnhtbFBLAQItABQABgAIAAAAIQCa48A53QAAAAQBAAAPAAAAAAAAAAAA&#10;AAAAAI8EAABkcnMvZG93bnJldi54bWxQSwUGAAAAAAQABADzAAAAmQ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76A44" wp14:editId="1844A2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FDD9D60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" fillcolor="#44546a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983B3" w14:textId="77777777" w:rsidR="00DD50A1" w:rsidRDefault="00DD50A1">
      <w:pPr>
        <w:spacing w:after="0" w:line="240" w:lineRule="auto"/>
      </w:pPr>
      <w:r>
        <w:separator/>
      </w:r>
    </w:p>
  </w:footnote>
  <w:footnote w:type="continuationSeparator" w:id="0">
    <w:p w14:paraId="0DC7833D" w14:textId="77777777" w:rsidR="00DD50A1" w:rsidRDefault="00DD5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6F"/>
    <w:rsid w:val="000F4EF2"/>
    <w:rsid w:val="001C0287"/>
    <w:rsid w:val="001C3EB5"/>
    <w:rsid w:val="00293FE2"/>
    <w:rsid w:val="002B75D5"/>
    <w:rsid w:val="002D0843"/>
    <w:rsid w:val="00544AB1"/>
    <w:rsid w:val="00575AAE"/>
    <w:rsid w:val="00630446"/>
    <w:rsid w:val="0066066F"/>
    <w:rsid w:val="0072218A"/>
    <w:rsid w:val="007A40DB"/>
    <w:rsid w:val="007E6627"/>
    <w:rsid w:val="00830259"/>
    <w:rsid w:val="009F671E"/>
    <w:rsid w:val="00A26D68"/>
    <w:rsid w:val="00B97F38"/>
    <w:rsid w:val="00DC10C7"/>
    <w:rsid w:val="00DD50A1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90964B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44546A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semiHidden/>
    <w:rPr>
      <w:rFonts w:eastAsiaTheme="majorEastAsia" w:cstheme="majorBidi"/>
      <w:b/>
      <w:bCs/>
      <w:caps/>
      <w:color w:val="44546A" w:themeColor="text2"/>
    </w:rPr>
  </w:style>
  <w:style w:type="character" w:customStyle="1" w:styleId="40">
    <w:name w:val="Заглавие 4 Знак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4472C4" w:themeColor="accent1"/>
    </w:rPr>
  </w:style>
  <w:style w:type="character" w:customStyle="1" w:styleId="50">
    <w:name w:val="Заглавие 5 Знак"/>
    <w:basedOn w:val="a0"/>
    <w:link w:val="5"/>
    <w:uiPriority w:val="9"/>
    <w:semiHidden/>
    <w:rPr>
      <w:rFonts w:eastAsiaTheme="majorEastAsia" w:cstheme="majorBidi"/>
      <w:b/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70">
    <w:name w:val="Заглавие 7 Знак"/>
    <w:basedOn w:val="a0"/>
    <w:link w:val="7"/>
    <w:uiPriority w:val="9"/>
    <w:semiHidden/>
    <w:rPr>
      <w:rFonts w:eastAsiaTheme="majorEastAsia" w:cstheme="majorBidi"/>
      <w:b/>
      <w:iCs/>
      <w:color w:val="44546A" w:themeColor="text2"/>
    </w:rPr>
  </w:style>
  <w:style w:type="character" w:customStyle="1" w:styleId="80">
    <w:name w:val="Заглавие 8 Знак"/>
    <w:basedOn w:val="a0"/>
    <w:link w:val="8"/>
    <w:uiPriority w:val="9"/>
    <w:semiHidden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a5">
    <w:name w:val="Заглавие Знак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44546A" w:themeColor="text2"/>
      <w:sz w:val="36"/>
      <w:szCs w:val="24"/>
    </w:rPr>
  </w:style>
  <w:style w:type="character" w:customStyle="1" w:styleId="a7">
    <w:name w:val="Подзаглавие Знак"/>
    <w:basedOn w:val="a0"/>
    <w:link w:val="a6"/>
    <w:uiPriority w:val="11"/>
    <w:rPr>
      <w:rFonts w:asciiTheme="majorHAnsi" w:eastAsiaTheme="majorEastAsia" w:hAnsiTheme="majorHAnsi" w:cstheme="majorBidi"/>
      <w:iCs/>
      <w:caps/>
      <w:color w:val="44546A" w:themeColor="text2"/>
      <w:sz w:val="36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paragraph" w:styleId="aa">
    <w:name w:val="No Spacing"/>
    <w:link w:val="ab"/>
    <w:uiPriority w:val="1"/>
    <w:qFormat/>
    <w:pPr>
      <w:spacing w:after="0" w:line="240" w:lineRule="auto"/>
    </w:pPr>
  </w:style>
  <w:style w:type="character" w:customStyle="1" w:styleId="ab">
    <w:name w:val="Без разредка Знак"/>
    <w:basedOn w:val="a0"/>
    <w:link w:val="aa"/>
    <w:uiPriority w:val="1"/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pPr>
      <w:spacing w:line="360" w:lineRule="auto"/>
    </w:pPr>
    <w:rPr>
      <w:i/>
      <w:iCs/>
      <w:color w:val="4472C4" w:themeColor="accent1"/>
      <w:sz w:val="28"/>
    </w:rPr>
  </w:style>
  <w:style w:type="character" w:customStyle="1" w:styleId="ae">
    <w:name w:val="Цитат Знак"/>
    <w:basedOn w:val="a0"/>
    <w:link w:val="ad"/>
    <w:uiPriority w:val="29"/>
    <w:rPr>
      <w:i/>
      <w:iCs/>
      <w:color w:val="4472C4" w:themeColor="accent1"/>
      <w:sz w:val="28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36" w:space="5" w:color="000000" w:themeColor="text1"/>
        <w:bottom w:val="single" w:sz="18" w:space="5" w:color="44546A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f0">
    <w:name w:val="Интензивно цитиране Знак"/>
    <w:basedOn w:val="a0"/>
    <w:link w:val="af"/>
    <w:uiPriority w:val="30"/>
    <w:rPr>
      <w:b/>
      <w:bCs/>
      <w:i/>
      <w:iCs/>
      <w:color w:val="7F7F7F" w:themeColor="text1" w:themeTint="80"/>
      <w:sz w:val="26"/>
    </w:rPr>
  </w:style>
  <w:style w:type="character" w:styleId="af1">
    <w:name w:val="Subtle Emphasis"/>
    <w:basedOn w:val="a0"/>
    <w:uiPriority w:val="19"/>
    <w:qFormat/>
    <w:rPr>
      <w:i/>
      <w:iCs/>
      <w:color w:val="4472C4" w:themeColor="accent1"/>
    </w:rPr>
  </w:style>
  <w:style w:type="character" w:styleId="af2">
    <w:name w:val="Intense Emphasis"/>
    <w:basedOn w:val="a0"/>
    <w:uiPriority w:val="21"/>
    <w:qFormat/>
    <w:rPr>
      <w:b/>
      <w:bCs/>
      <w:i/>
      <w:iCs/>
      <w:color w:val="44546A" w:themeColor="text2"/>
    </w:rPr>
  </w:style>
  <w:style w:type="character" w:styleId="af3">
    <w:name w:val="Subtle Reference"/>
    <w:basedOn w:val="a0"/>
    <w:uiPriority w:val="31"/>
    <w:qFormat/>
    <w:rPr>
      <w:rFonts w:asciiTheme="minorHAnsi" w:hAnsiTheme="minorHAnsi"/>
      <w:smallCaps/>
      <w:color w:val="ED7D31" w:themeColor="accent2"/>
      <w:sz w:val="22"/>
      <w:u w:val="none"/>
    </w:rPr>
  </w:style>
  <w:style w:type="character" w:styleId="af4">
    <w:name w:val="Intense Reference"/>
    <w:basedOn w:val="a0"/>
    <w:uiPriority w:val="32"/>
    <w:qFormat/>
    <w:rPr>
      <w:rFonts w:asciiTheme="minorHAnsi" w:hAnsiTheme="minorHAnsi"/>
      <w:b/>
      <w:bCs/>
      <w:caps/>
      <w:color w:val="ED7D31" w:themeColor="accent2"/>
      <w:spacing w:val="5"/>
      <w:sz w:val="22"/>
      <w:u w:val="single"/>
    </w:rPr>
  </w:style>
  <w:style w:type="character" w:styleId="af5">
    <w:name w:val="Book Title"/>
    <w:basedOn w:val="a0"/>
    <w:uiPriority w:val="33"/>
    <w:qFormat/>
    <w:rPr>
      <w:rFonts w:asciiTheme="minorHAnsi" w:hAnsiTheme="minorHAnsi"/>
      <w:b/>
      <w:bCs/>
      <w:caps/>
      <w:color w:val="1F3864" w:themeColor="accent1" w:themeShade="80"/>
      <w:spacing w:val="5"/>
      <w:sz w:val="22"/>
    </w:rPr>
  </w:style>
  <w:style w:type="paragraph" w:styleId="af6">
    <w:name w:val="TOC Heading"/>
    <w:basedOn w:val="1"/>
    <w:next w:val="a"/>
    <w:uiPriority w:val="39"/>
    <w:unhideWhenUsed/>
    <w:qFormat/>
    <w:pPr>
      <w:outlineLvl w:val="9"/>
    </w:pPr>
  </w:style>
  <w:style w:type="paragraph" w:styleId="af7">
    <w:name w:val="Balloon Text"/>
    <w:basedOn w:val="a"/>
    <w:link w:val="af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Изнесен текст Знак"/>
    <w:basedOn w:val="a0"/>
    <w:link w:val="af7"/>
    <w:uiPriority w:val="99"/>
    <w:semiHidden/>
    <w:rPr>
      <w:rFonts w:ascii="Tahoma" w:hAnsi="Tahoma" w:cs="Tahoma"/>
      <w:sz w:val="16"/>
      <w:szCs w:val="16"/>
    </w:rPr>
  </w:style>
  <w:style w:type="character" w:styleId="af9">
    <w:name w:val="Placeholder Text"/>
    <w:basedOn w:val="a0"/>
    <w:uiPriority w:val="99"/>
    <w:rPr>
      <w:color w:val="808080"/>
    </w:rPr>
  </w:style>
  <w:style w:type="paragraph" w:styleId="afa">
    <w:name w:val="head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Горен колонтитул Знак"/>
    <w:basedOn w:val="a0"/>
    <w:link w:val="afa"/>
    <w:uiPriority w:val="99"/>
  </w:style>
  <w:style w:type="paragraph" w:styleId="afc">
    <w:name w:val="footer"/>
    <w:basedOn w:val="a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Долен колонтитул Знак"/>
    <w:basedOn w:val="a0"/>
    <w:link w:val="afc"/>
    <w:uiPriority w:val="99"/>
  </w:style>
  <w:style w:type="paragraph" w:styleId="11">
    <w:name w:val="toc 1"/>
    <w:basedOn w:val="a"/>
    <w:next w:val="a"/>
    <w:autoRedefine/>
    <w:uiPriority w:val="39"/>
    <w:unhideWhenUsed/>
    <w:rsid w:val="00830259"/>
    <w:pPr>
      <w:spacing w:after="100"/>
    </w:pPr>
  </w:style>
  <w:style w:type="character" w:styleId="afe">
    <w:name w:val="Hyperlink"/>
    <w:basedOn w:val="a0"/>
    <w:uiPriority w:val="99"/>
    <w:unhideWhenUsed/>
    <w:rsid w:val="0083025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97F38"/>
    <w:pPr>
      <w:spacing w:after="100"/>
      <w:ind w:left="220"/>
    </w:pPr>
  </w:style>
  <w:style w:type="character" w:styleId="aff">
    <w:name w:val="Unresolved Mention"/>
    <w:basedOn w:val="a0"/>
    <w:uiPriority w:val="99"/>
    <w:semiHidden/>
    <w:unhideWhenUsed/>
    <w:rsid w:val="00FE5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3443036-C71B-4D79-ACDB-8C043CCDF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Съществени).dotx</Template>
  <TotalTime>25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Error 404</vt:lpstr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404</dc:title>
  <dc:subject>Документация</dc:subject>
  <dc:creator>Alexx™ ‏‏‎</dc:creator>
  <cp:lastModifiedBy>Александър Цачев</cp:lastModifiedBy>
  <cp:revision>3</cp:revision>
  <dcterms:created xsi:type="dcterms:W3CDTF">2021-02-23T19:31:00Z</dcterms:created>
  <dcterms:modified xsi:type="dcterms:W3CDTF">2021-02-27T14:52:00Z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