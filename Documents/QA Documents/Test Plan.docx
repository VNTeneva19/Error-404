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5110365" w:rsidR="000F4EF2" w:rsidRDefault="001C3EB5">
          <w:pPr>
            <w:rPr>
              <w:kern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064" behindDoc="1" locked="0" layoutInCell="1" allowOverlap="1" wp14:anchorId="29E80DB5" wp14:editId="1713815E">
                <wp:simplePos x="0" y="0"/>
                <wp:positionH relativeFrom="margin">
                  <wp:posOffset>-208280</wp:posOffset>
                </wp:positionH>
                <wp:positionV relativeFrom="paragraph">
                  <wp:posOffset>0</wp:posOffset>
                </wp:positionV>
                <wp:extent cx="6704330" cy="6810375"/>
                <wp:effectExtent l="0" t="0" r="1270" b="9525"/>
                <wp:wrapTight wrapText="bothSides">
                  <wp:wrapPolygon edited="0">
                    <wp:start x="0" y="0"/>
                    <wp:lineTo x="0" y="21570"/>
                    <wp:lineTo x="21543" y="21570"/>
                    <wp:lineTo x="21543" y="0"/>
                    <wp:lineTo x="0" y="0"/>
                  </wp:wrapPolygon>
                </wp:wrapTight>
                <wp:docPr id="23" name="Картина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4330" cy="681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024E4F19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6FC49AC9" w:rsidR="000F4EF2" w:rsidRPr="00B97F38" w:rsidRDefault="00423BA8">
                                <w:pPr>
                                  <w:pStyle w:val="Title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Error 404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6FC49AC9" w:rsidR="000F4EF2" w:rsidRPr="00B97F38" w:rsidRDefault="00423BA8">
                          <w:pPr>
                            <w:pStyle w:val="Title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Error 404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673B02F" w:rsidR="0066066F" w:rsidRDefault="00FE5B21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1D75D02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63BC3" w14:textId="6B428CB0" w:rsidR="000F4EF2" w:rsidRPr="00B97F38" w:rsidRDefault="00423BA8">
                                <w:pPr>
                                  <w:pStyle w:val="Subtitle"/>
                                  <w:rPr>
                                    <w:sz w:val="4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32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>
                                      <w:rPr>
                                        <w:sz w:val="44"/>
                                        <w:szCs w:val="32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" filled="f" stroked="f">
                    <v:textbox>
                      <w:txbxContent>
                        <w:p w14:paraId="1C263BC3" w14:textId="6B428CB0" w:rsidR="000F4EF2" w:rsidRPr="00B97F38" w:rsidRDefault="00423BA8">
                          <w:pPr>
                            <w:pStyle w:val="Subtitle"/>
                            <w:rPr>
                              <w:sz w:val="44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32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>
                                <w:rPr>
                                  <w:sz w:val="44"/>
                                  <w:szCs w:val="32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3D9D2AB" w:rsidR="0066066F" w:rsidRPr="002D0843" w:rsidRDefault="00FE5B21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5BDDE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71EA5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A4D3C66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BB38D4" w14:textId="7503F12F" w:rsidR="00630446" w:rsidRDefault="00630446">
          <w:pPr>
            <w:pStyle w:val="TOCHeading"/>
          </w:pPr>
          <w:r>
            <w:t>Съдържание</w:t>
          </w:r>
        </w:p>
        <w:p w14:paraId="38388965" w14:textId="3FB882D3" w:rsidR="005905C7" w:rsidRDefault="00630446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55425" w:history="1">
            <w:r w:rsidR="005905C7" w:rsidRPr="002D1CD6">
              <w:rPr>
                <w:rStyle w:val="Hyperlink"/>
                <w:noProof/>
              </w:rPr>
              <w:t>1.</w:t>
            </w:r>
            <w:r w:rsidR="005905C7">
              <w:rPr>
                <w:noProof/>
                <w:lang w:val="en-US" w:eastAsia="en-US"/>
              </w:rPr>
              <w:tab/>
            </w:r>
            <w:r w:rsidR="005905C7" w:rsidRPr="002D1CD6">
              <w:rPr>
                <w:rStyle w:val="Hyperlink"/>
                <w:noProof/>
              </w:rPr>
              <w:t>Въведение</w:t>
            </w:r>
            <w:r w:rsidR="005905C7">
              <w:rPr>
                <w:noProof/>
                <w:webHidden/>
              </w:rPr>
              <w:tab/>
            </w:r>
            <w:r w:rsidR="005905C7">
              <w:rPr>
                <w:noProof/>
                <w:webHidden/>
              </w:rPr>
              <w:fldChar w:fldCharType="begin"/>
            </w:r>
            <w:r w:rsidR="005905C7">
              <w:rPr>
                <w:noProof/>
                <w:webHidden/>
              </w:rPr>
              <w:instrText xml:space="preserve"> PAGEREF _Toc65055425 \h </w:instrText>
            </w:r>
            <w:r w:rsidR="005905C7">
              <w:rPr>
                <w:noProof/>
                <w:webHidden/>
              </w:rPr>
            </w:r>
            <w:r w:rsidR="005905C7">
              <w:rPr>
                <w:noProof/>
                <w:webHidden/>
              </w:rPr>
              <w:fldChar w:fldCharType="separate"/>
            </w:r>
            <w:r w:rsidR="005905C7">
              <w:rPr>
                <w:noProof/>
                <w:webHidden/>
              </w:rPr>
              <w:t>2</w:t>
            </w:r>
            <w:r w:rsidR="005905C7">
              <w:rPr>
                <w:noProof/>
                <w:webHidden/>
              </w:rPr>
              <w:fldChar w:fldCharType="end"/>
            </w:r>
          </w:hyperlink>
        </w:p>
        <w:p w14:paraId="6BFBBB4F" w14:textId="05424429" w:rsidR="005905C7" w:rsidRDefault="005905C7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6" w:history="1">
            <w:r w:rsidRPr="002D1CD6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  <w:lang w:val="en-US"/>
              </w:rPr>
              <w:t xml:space="preserve">Entry </w:t>
            </w:r>
            <w:r w:rsidRPr="002D1CD6">
              <w:rPr>
                <w:rStyle w:val="Hyperlink"/>
                <w:noProof/>
              </w:rPr>
              <w:t xml:space="preserve">и </w:t>
            </w:r>
            <w:r w:rsidRPr="002D1CD6">
              <w:rPr>
                <w:rStyle w:val="Hyperlink"/>
                <w:noProof/>
                <w:lang w:val="en-US"/>
              </w:rPr>
              <w:t xml:space="preserve">exit </w:t>
            </w:r>
            <w:r w:rsidRPr="002D1CD6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BAD0" w14:textId="52CF2892" w:rsidR="005905C7" w:rsidRDefault="005905C7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7" w:history="1">
            <w:r w:rsidRPr="002D1CD6">
              <w:rPr>
                <w:rStyle w:val="Hyperlink"/>
                <w:noProof/>
              </w:rPr>
              <w:t>2.1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  <w:lang w:val="en-US"/>
              </w:rPr>
              <w:t xml:space="preserve">Entry </w:t>
            </w:r>
            <w:r w:rsidRPr="002D1CD6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93CE" w14:textId="2A9FA3F1" w:rsidR="005905C7" w:rsidRDefault="005905C7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65055428" w:history="1">
            <w:r w:rsidRPr="002D1CD6">
              <w:rPr>
                <w:rStyle w:val="Hyperlink"/>
                <w:noProof/>
              </w:rPr>
              <w:t xml:space="preserve">2.2 </w:t>
            </w:r>
            <w:r w:rsidRPr="002D1CD6">
              <w:rPr>
                <w:rStyle w:val="Hyperlink"/>
                <w:noProof/>
                <w:lang w:val="en-US"/>
              </w:rPr>
              <w:t xml:space="preserve">Exit </w:t>
            </w:r>
            <w:r w:rsidRPr="002D1CD6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24B" w14:textId="21F99F30" w:rsidR="005905C7" w:rsidRDefault="005905C7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29" w:history="1">
            <w:r w:rsidRPr="002D1CD6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9CFF" w14:textId="78DF20EB" w:rsidR="005905C7" w:rsidRDefault="005905C7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0" w:history="1">
            <w:r w:rsidRPr="002D1CD6">
              <w:rPr>
                <w:rStyle w:val="Hyperlink"/>
                <w:noProof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9EF4" w14:textId="10F3448A" w:rsidR="005905C7" w:rsidRDefault="005905C7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1" w:history="1">
            <w:r w:rsidRPr="002D1CD6">
              <w:rPr>
                <w:rStyle w:val="Hyperlink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D8F2" w14:textId="482FB3CF" w:rsidR="005905C7" w:rsidRDefault="005905C7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2" w:history="1">
            <w:r w:rsidRPr="002D1CD6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A1BE" w14:textId="41FCA4BC" w:rsidR="005905C7" w:rsidRDefault="005905C7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3" w:history="1">
            <w:r w:rsidRPr="002D1CD6">
              <w:rPr>
                <w:rStyle w:val="Hyperlink"/>
                <w:noProof/>
              </w:rPr>
              <w:t>4.1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Ръчно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A18" w14:textId="022BD812" w:rsidR="005905C7" w:rsidRDefault="005905C7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65055434" w:history="1">
            <w:r w:rsidRPr="002D1CD6">
              <w:rPr>
                <w:rStyle w:val="Hyperlink"/>
                <w:noProof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2D1CD6">
              <w:rPr>
                <w:rStyle w:val="Hyperlink"/>
                <w:noProof/>
              </w:rPr>
              <w:t>Автоматизирано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E2B3" w14:textId="5339CCEA" w:rsidR="00630446" w:rsidRDefault="00630446">
          <w:r>
            <w:rPr>
              <w:b/>
              <w:bCs/>
            </w:rPr>
            <w:fldChar w:fldCharType="end"/>
          </w:r>
        </w:p>
      </w:sdtContent>
    </w:sdt>
    <w:p w14:paraId="33DDDF12" w14:textId="7A93DE03" w:rsidR="00630446" w:rsidRDefault="00630446">
      <w:pPr>
        <w:spacing w:line="276" w:lineRule="auto"/>
      </w:pPr>
      <w:r>
        <w:br w:type="page"/>
      </w:r>
    </w:p>
    <w:p w14:paraId="2449A5F7" w14:textId="3F35DC6A" w:rsidR="00630446" w:rsidRDefault="0082362A" w:rsidP="00830259">
      <w:pPr>
        <w:pStyle w:val="Heading1"/>
        <w:numPr>
          <w:ilvl w:val="0"/>
          <w:numId w:val="2"/>
        </w:numPr>
      </w:pPr>
      <w:bookmarkStart w:id="0" w:name="_Toc65055425"/>
      <w:r>
        <w:lastRenderedPageBreak/>
        <w:t>Въведение</w:t>
      </w:r>
      <w:bookmarkEnd w:id="0"/>
    </w:p>
    <w:p w14:paraId="26586292" w14:textId="19E749B9" w:rsidR="00830259" w:rsidRPr="00B023C7" w:rsidRDefault="0082362A" w:rsidP="00830259">
      <w:pPr>
        <w:ind w:left="720"/>
      </w:pPr>
      <w:r>
        <w:t>Това е документ, който съдържа план за тестване на програмата</w:t>
      </w:r>
      <w:r w:rsidRPr="0082362A">
        <w:t xml:space="preserve"> </w:t>
      </w:r>
      <w:r>
        <w:t>за</w:t>
      </w:r>
      <w:r w:rsidR="00B023C7">
        <w:t xml:space="preserve"> проектната дейност</w:t>
      </w:r>
      <w:r>
        <w:t xml:space="preserve">. Нашата програма </w:t>
      </w:r>
      <w:r w:rsidR="00B023C7">
        <w:t>помага на хора да организират паролите си на едно място, да проверяват тяхната сигурност и да генерират такива.</w:t>
      </w:r>
    </w:p>
    <w:p w14:paraId="5D1D0F95" w14:textId="3F2F587F" w:rsidR="00830259" w:rsidRDefault="00B023C7" w:rsidP="00830259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65055426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критерий</w:t>
      </w:r>
      <w:bookmarkEnd w:id="1"/>
    </w:p>
    <w:p w14:paraId="14DFD748" w14:textId="7DC40211" w:rsidR="00830259" w:rsidRDefault="00B023C7" w:rsidP="00830259">
      <w:pPr>
        <w:pStyle w:val="Heading2"/>
        <w:numPr>
          <w:ilvl w:val="1"/>
          <w:numId w:val="2"/>
        </w:numPr>
      </w:pPr>
      <w:bookmarkStart w:id="2" w:name="_Toc65055427"/>
      <w:r>
        <w:rPr>
          <w:lang w:val="en-US"/>
        </w:rPr>
        <w:t xml:space="preserve">Entry </w:t>
      </w:r>
      <w:r>
        <w:t>критерий</w:t>
      </w:r>
      <w:bookmarkEnd w:id="2"/>
    </w:p>
    <w:p w14:paraId="1F31AE28" w14:textId="082DF7CC" w:rsidR="00830259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6687F019" w14:textId="4E24406B" w:rsidR="00B023C7" w:rsidRDefault="00B023C7" w:rsidP="00B023C7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7DF56202" w14:textId="32A7ED59" w:rsidR="00830259" w:rsidRPr="00B023C7" w:rsidRDefault="00B97F38" w:rsidP="00B97F38">
      <w:pPr>
        <w:pStyle w:val="Heading2"/>
        <w:ind w:firstLine="714"/>
      </w:pPr>
      <w:bookmarkStart w:id="3" w:name="_Toc65055428"/>
      <w:r>
        <w:t xml:space="preserve">2.2 </w:t>
      </w:r>
      <w:r w:rsidR="00B023C7">
        <w:rPr>
          <w:lang w:val="en-US"/>
        </w:rPr>
        <w:t xml:space="preserve">Exit </w:t>
      </w:r>
      <w:r w:rsidR="00B023C7">
        <w:t>критерий</w:t>
      </w:r>
      <w:bookmarkEnd w:id="3"/>
    </w:p>
    <w:p w14:paraId="7DBAFA3F" w14:textId="60F987E8" w:rsidR="00B97F38" w:rsidRDefault="00B023C7" w:rsidP="00B97F38">
      <w:pPr>
        <w:spacing w:after="160" w:line="259" w:lineRule="auto"/>
        <w:ind w:left="714"/>
      </w:pPr>
      <w:r>
        <w:t>..</w:t>
      </w:r>
      <w:r w:rsidR="00B97F38">
        <w:t>.</w:t>
      </w:r>
    </w:p>
    <w:p w14:paraId="29EF272D" w14:textId="0263F8EA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65055429"/>
      <w:r>
        <w:t>Ц</w:t>
      </w:r>
      <w:r w:rsidR="00B023C7">
        <w:t>ели и задачи</w:t>
      </w:r>
      <w:bookmarkEnd w:id="4"/>
    </w:p>
    <w:p w14:paraId="5050D60A" w14:textId="47B224B0" w:rsidR="002069C9" w:rsidRPr="002069C9" w:rsidRDefault="002069C9" w:rsidP="002069C9">
      <w:pPr>
        <w:pStyle w:val="Heading2"/>
        <w:numPr>
          <w:ilvl w:val="1"/>
          <w:numId w:val="2"/>
        </w:numPr>
      </w:pPr>
      <w:bookmarkStart w:id="5" w:name="_Toc65055430"/>
      <w:r>
        <w:t>Цели</w:t>
      </w:r>
      <w:bookmarkEnd w:id="5"/>
    </w:p>
    <w:p w14:paraId="162D45EC" w14:textId="485D3666" w:rsidR="007A40DB" w:rsidRDefault="007A40DB" w:rsidP="002069C9">
      <w:pPr>
        <w:pStyle w:val="ListParagraph"/>
        <w:ind w:left="1230"/>
      </w:pPr>
      <w:r>
        <w:t>И</w:t>
      </w:r>
      <w:r w:rsidR="00293FE2">
        <w:t>ма</w:t>
      </w:r>
      <w:r>
        <w:t>хме</w:t>
      </w:r>
      <w:r w:rsidR="00293FE2">
        <w:t xml:space="preserve"> за цел да </w:t>
      </w:r>
      <w:r>
        <w:t xml:space="preserve">се организираме добре като отбор и да създадем работеща програма, която да помага на хората и да улеснява тяхната работа с пароли. </w:t>
      </w:r>
    </w:p>
    <w:p w14:paraId="3BE5DC58" w14:textId="3AFCB7D4" w:rsidR="0072218A" w:rsidRDefault="007A40DB" w:rsidP="002069C9">
      <w:pPr>
        <w:pStyle w:val="ListParagraph"/>
        <w:ind w:left="1230"/>
      </w:pPr>
      <w:r>
        <w:t>Като бъдещи цели сме си поставили да направим сайт и приложение за мобилен телефон.</w:t>
      </w:r>
    </w:p>
    <w:p w14:paraId="5F642101" w14:textId="18364935" w:rsidR="002069C9" w:rsidRDefault="002069C9" w:rsidP="002069C9">
      <w:pPr>
        <w:pStyle w:val="Heading2"/>
        <w:numPr>
          <w:ilvl w:val="1"/>
          <w:numId w:val="2"/>
        </w:numPr>
      </w:pPr>
      <w:bookmarkStart w:id="6" w:name="_Toc65055431"/>
      <w:r>
        <w:t>Задачи</w:t>
      </w:r>
      <w:bookmarkEnd w:id="6"/>
    </w:p>
    <w:p w14:paraId="75A344DA" w14:textId="670187EE" w:rsidR="002069C9" w:rsidRDefault="002069C9" w:rsidP="002069C9">
      <w:pPr>
        <w:ind w:left="1230"/>
      </w:pPr>
      <w:r>
        <w:t>Задачите, които трябва да бъдат успешни, за да е гарантирано доброто състояние на програмата ни са:</w:t>
      </w:r>
    </w:p>
    <w:p w14:paraId="40C89A17" w14:textId="677270F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2C649789" w14:textId="024E3EE9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многобройни тест случаи</w:t>
      </w:r>
    </w:p>
    <w:p w14:paraId="0ED01DD4" w14:textId="253A3538" w:rsidR="002069C9" w:rsidRDefault="002069C9" w:rsidP="002069C9">
      <w:pPr>
        <w:pStyle w:val="ListParagraph"/>
        <w:numPr>
          <w:ilvl w:val="0"/>
          <w:numId w:val="5"/>
        </w:numPr>
      </w:pPr>
      <w:r>
        <w:t>Извършване на ръчно тестване</w:t>
      </w:r>
    </w:p>
    <w:p w14:paraId="45187212" w14:textId="00C1DF6B" w:rsidR="002069C9" w:rsidRDefault="002069C9" w:rsidP="002069C9">
      <w:pPr>
        <w:pStyle w:val="ListParagraph"/>
        <w:numPr>
          <w:ilvl w:val="0"/>
          <w:numId w:val="5"/>
        </w:numPr>
      </w:pPr>
      <w:r>
        <w:t>Извършване на автоматизирано тестване</w:t>
      </w:r>
    </w:p>
    <w:p w14:paraId="28A4C8DD" w14:textId="58A7BC5C" w:rsidR="002069C9" w:rsidRPr="002069C9" w:rsidRDefault="002069C9" w:rsidP="002069C9">
      <w:pPr>
        <w:pStyle w:val="ListParagraph"/>
        <w:numPr>
          <w:ilvl w:val="0"/>
          <w:numId w:val="5"/>
        </w:numPr>
      </w:pPr>
      <w:r>
        <w:t>Да се приготвят тест и бъг доклади</w:t>
      </w:r>
    </w:p>
    <w:p w14:paraId="0C251284" w14:textId="77777777" w:rsidR="002069C9" w:rsidRPr="002069C9" w:rsidRDefault="002069C9" w:rsidP="002069C9">
      <w:pPr>
        <w:pStyle w:val="ListParagraph"/>
        <w:ind w:left="1230"/>
      </w:pPr>
    </w:p>
    <w:p w14:paraId="69309D0C" w14:textId="77777777" w:rsidR="002069C9" w:rsidRDefault="002069C9" w:rsidP="002069C9">
      <w:pPr>
        <w:pStyle w:val="Heading1"/>
        <w:spacing w:before="0"/>
        <w:ind w:left="360"/>
      </w:pPr>
    </w:p>
    <w:p w14:paraId="3C806DC8" w14:textId="77777777" w:rsidR="002069C9" w:rsidRDefault="002069C9" w:rsidP="002069C9">
      <w:pPr>
        <w:pStyle w:val="Heading1"/>
        <w:spacing w:before="0"/>
        <w:ind w:left="360"/>
      </w:pPr>
    </w:p>
    <w:p w14:paraId="7A64EA94" w14:textId="77777777" w:rsidR="002069C9" w:rsidRDefault="002069C9" w:rsidP="002069C9">
      <w:pPr>
        <w:pStyle w:val="Heading1"/>
        <w:spacing w:before="0"/>
        <w:ind w:left="360"/>
      </w:pPr>
    </w:p>
    <w:p w14:paraId="770254BB" w14:textId="3F708BD4" w:rsidR="002069C9" w:rsidRDefault="002069C9" w:rsidP="005905C7">
      <w:pPr>
        <w:pStyle w:val="Heading1"/>
        <w:spacing w:before="0"/>
      </w:pPr>
    </w:p>
    <w:p w14:paraId="5BB10DE5" w14:textId="77777777" w:rsidR="005905C7" w:rsidRPr="005905C7" w:rsidRDefault="005905C7" w:rsidP="005905C7"/>
    <w:p w14:paraId="1CC0C9A3" w14:textId="1163DF0C" w:rsidR="0072218A" w:rsidRDefault="002069C9" w:rsidP="005905C7">
      <w:pPr>
        <w:pStyle w:val="Heading1"/>
        <w:numPr>
          <w:ilvl w:val="0"/>
          <w:numId w:val="2"/>
        </w:numPr>
        <w:spacing w:before="0"/>
      </w:pPr>
      <w:bookmarkStart w:id="7" w:name="_Toc65055432"/>
      <w:r>
        <w:lastRenderedPageBreak/>
        <w:t>Обхват</w:t>
      </w:r>
      <w:bookmarkEnd w:id="7"/>
    </w:p>
    <w:p w14:paraId="42FB01F7" w14:textId="0137746C" w:rsidR="0072218A" w:rsidRDefault="002069C9" w:rsidP="0072218A">
      <w:pPr>
        <w:pStyle w:val="Heading2"/>
        <w:numPr>
          <w:ilvl w:val="1"/>
          <w:numId w:val="2"/>
        </w:numPr>
      </w:pPr>
      <w:bookmarkStart w:id="8" w:name="_Toc65055433"/>
      <w:r>
        <w:t>Ръчно тестване</w:t>
      </w:r>
      <w:bookmarkEnd w:id="8"/>
    </w:p>
    <w:p w14:paraId="01E649E7" w14:textId="4BEA940E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013ECDEF" w14:textId="790F009E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48E1854B" w14:textId="1B5B8CE8" w:rsidR="005905C7" w:rsidRDefault="002069C9" w:rsidP="005905C7">
      <w:pPr>
        <w:pStyle w:val="ListParagraph"/>
        <w:numPr>
          <w:ilvl w:val="0"/>
          <w:numId w:val="6"/>
        </w:numPr>
      </w:pPr>
      <w:r>
        <w:t>Въвеждане на данни</w:t>
      </w:r>
    </w:p>
    <w:p w14:paraId="3EF45E04" w14:textId="4A55B20A" w:rsidR="002069C9" w:rsidRDefault="002069C9" w:rsidP="002069C9">
      <w:pPr>
        <w:pStyle w:val="ListParagraph"/>
        <w:numPr>
          <w:ilvl w:val="3"/>
          <w:numId w:val="6"/>
        </w:numPr>
      </w:pPr>
      <w:r>
        <w:t>Проверка дали потребителските данни могат да бъдат въведени</w:t>
      </w:r>
    </w:p>
    <w:p w14:paraId="549C014C" w14:textId="486830BB" w:rsidR="002069C9" w:rsidRDefault="005905C7" w:rsidP="002069C9">
      <w:pPr>
        <w:pStyle w:val="ListParagraph"/>
        <w:numPr>
          <w:ilvl w:val="3"/>
          <w:numId w:val="6"/>
        </w:numPr>
      </w:pPr>
      <w:r>
        <w:t>Проверка дали съобщенията за грешки са показани</w:t>
      </w:r>
    </w:p>
    <w:p w14:paraId="243CD1ED" w14:textId="64A43C33" w:rsidR="005905C7" w:rsidRDefault="005905C7" w:rsidP="005905C7">
      <w:pPr>
        <w:pStyle w:val="ListParagraph"/>
        <w:numPr>
          <w:ilvl w:val="3"/>
          <w:numId w:val="6"/>
        </w:numPr>
      </w:pPr>
      <w:r>
        <w:t>Проверка дали правилните стойности по изисквания се приемат от кода</w:t>
      </w:r>
    </w:p>
    <w:p w14:paraId="19270700" w14:textId="4AB70305" w:rsidR="005905C7" w:rsidRDefault="005905C7" w:rsidP="005905C7">
      <w:pPr>
        <w:pStyle w:val="Heading2"/>
        <w:numPr>
          <w:ilvl w:val="1"/>
          <w:numId w:val="2"/>
        </w:numPr>
      </w:pPr>
      <w:bookmarkStart w:id="9" w:name="_Toc65055434"/>
      <w:r>
        <w:t>Автоматизирано</w:t>
      </w:r>
      <w:r>
        <w:t xml:space="preserve"> тестване</w:t>
      </w:r>
      <w:bookmarkEnd w:id="9"/>
    </w:p>
    <w:p w14:paraId="73EB5AA5" w14:textId="0A04A6A3" w:rsidR="005905C7" w:rsidRPr="0082362A" w:rsidRDefault="005905C7" w:rsidP="005905C7">
      <w:pPr>
        <w:ind w:left="360"/>
      </w:pPr>
      <w:r>
        <w:t xml:space="preserve">    </w:t>
      </w:r>
    </w:p>
    <w:sectPr w:rsidR="005905C7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68BEA" w14:textId="77777777" w:rsidR="00423BA8" w:rsidRDefault="00423BA8">
      <w:pPr>
        <w:spacing w:after="0" w:line="240" w:lineRule="auto"/>
      </w:pPr>
      <w:r>
        <w:separator/>
      </w:r>
    </w:p>
  </w:endnote>
  <w:endnote w:type="continuationSeparator" w:id="0">
    <w:p w14:paraId="19C8575F" w14:textId="77777777" w:rsidR="00423BA8" w:rsidRDefault="0042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C1F5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E4FEC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4C42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DD9D6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A1C3" w14:textId="77777777" w:rsidR="00423BA8" w:rsidRDefault="00423BA8">
      <w:pPr>
        <w:spacing w:after="0" w:line="240" w:lineRule="auto"/>
      </w:pPr>
      <w:r>
        <w:separator/>
      </w:r>
    </w:p>
  </w:footnote>
  <w:footnote w:type="continuationSeparator" w:id="0">
    <w:p w14:paraId="117C23A3" w14:textId="77777777" w:rsidR="00423BA8" w:rsidRDefault="00423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F4EF2"/>
    <w:rsid w:val="001C0287"/>
    <w:rsid w:val="001C3EB5"/>
    <w:rsid w:val="002069C9"/>
    <w:rsid w:val="0023389A"/>
    <w:rsid w:val="00293FE2"/>
    <w:rsid w:val="002D0843"/>
    <w:rsid w:val="00423BA8"/>
    <w:rsid w:val="00544AB1"/>
    <w:rsid w:val="00575AAE"/>
    <w:rsid w:val="005905C7"/>
    <w:rsid w:val="00630446"/>
    <w:rsid w:val="0066066F"/>
    <w:rsid w:val="0072218A"/>
    <w:rsid w:val="007A40DB"/>
    <w:rsid w:val="007E6627"/>
    <w:rsid w:val="0082362A"/>
    <w:rsid w:val="00830259"/>
    <w:rsid w:val="00A26D68"/>
    <w:rsid w:val="00B023C7"/>
    <w:rsid w:val="00B97F38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ТЕСТ ПЛАН</dc:subject>
  <dc:creator>Vanina Teneva</dc:creator>
  <cp:lastModifiedBy>Ванина Николава Тенева</cp:lastModifiedBy>
  <cp:revision>2</cp:revision>
  <dcterms:created xsi:type="dcterms:W3CDTF">2021-02-24T08:37:00Z</dcterms:created>
  <dcterms:modified xsi:type="dcterms:W3CDTF">2021-02-24T08:37:00Z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